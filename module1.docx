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FA54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549698C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6C62CB3E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251BE9E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AE84D5B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CEC761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67C69D7" w14:textId="5D4EEB53" w:rsidR="00A03681" w:rsidRPr="00F37F87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</w:t>
      </w:r>
      <w:proofErr w:type="gramStart"/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№</w:t>
      </w:r>
      <w:r w:rsidR="00513D66" w:rsidRPr="0038534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1-3</w:t>
      </w:r>
      <w:proofErr w:type="gramEnd"/>
    </w:p>
    <w:p w14:paraId="3DF52A35" w14:textId="5C9D0D54" w:rsidR="00A03681" w:rsidRPr="0038534D" w:rsidRDefault="0038534D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 w:rsidRPr="0038534D">
        <w:rPr>
          <w:rFonts w:eastAsia="Times New Roman" w:cs="Times New Roman"/>
          <w:color w:val="00000A"/>
          <w:sz w:val="36"/>
          <w:szCs w:val="36"/>
          <w:lang w:val="ru-RU"/>
        </w:rPr>
        <w:t>Модуль 1. Базы знаний и онтологии</w:t>
      </w:r>
    </w:p>
    <w:p w14:paraId="01610993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FAD1BDC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7F128F09" w14:textId="77777777" w:rsidR="00A03681" w:rsidRPr="00513D66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513D66" w:rsidRPr="00513D66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06064219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92271A7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796EF2D3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C3621A2" w14:textId="07B0D07F" w:rsidR="00513D66" w:rsidRPr="00513D66" w:rsidRDefault="00A03681" w:rsidP="00513D66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66CB6041" w14:textId="73B52747" w:rsidR="00A03681" w:rsidRPr="00513D66" w:rsidRDefault="00513D66" w:rsidP="00513D66">
      <w:pPr>
        <w:spacing w:after="0" w:line="240" w:lineRule="auto"/>
        <w:ind w:left="4962" w:firstLine="0"/>
        <w:rPr>
          <w:rFonts w:eastAsia="Times New Roman" w:cs="Times New Roman"/>
          <w:szCs w:val="28"/>
          <w:lang w:val="ru-RU"/>
        </w:rPr>
      </w:pPr>
      <w:proofErr w:type="spellStart"/>
      <w:r w:rsidRPr="00513D66">
        <w:rPr>
          <w:rFonts w:eastAsia="Times New Roman" w:cs="Times New Roman"/>
          <w:szCs w:val="28"/>
          <w:lang w:val="ru-RU"/>
        </w:rPr>
        <w:t>Кугаевских</w:t>
      </w:r>
      <w:proofErr w:type="spellEnd"/>
      <w:r w:rsidRPr="00513D66">
        <w:rPr>
          <w:rFonts w:eastAsia="Times New Roman" w:cs="Times New Roman"/>
          <w:szCs w:val="28"/>
          <w:lang w:val="ru-RU"/>
        </w:rPr>
        <w:t xml:space="preserve"> Александр Владимирович</w:t>
      </w:r>
    </w:p>
    <w:p w14:paraId="23388D69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B95A8EB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77E2CEB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E8DFC47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813FF84" w14:textId="77777777" w:rsidR="00A643B5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2A9A6A4" w14:textId="77777777" w:rsidR="0038534D" w:rsidRDefault="0038534D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6D9120A" w14:textId="77777777" w:rsidR="0038534D" w:rsidRPr="004A191D" w:rsidRDefault="0038534D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23E4EFB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5B68DFD4" w14:textId="35781D81" w:rsidR="00E156A3" w:rsidRPr="001637BA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1637BA">
        <w:rPr>
          <w:rFonts w:eastAsia="Times New Roman" w:cs="Times New Roman"/>
          <w:color w:val="000000"/>
          <w:szCs w:val="28"/>
          <w:lang w:val="ru-RU"/>
        </w:rPr>
        <w:t>202</w:t>
      </w:r>
      <w:r w:rsidR="00D41802" w:rsidRPr="001637BA">
        <w:rPr>
          <w:rFonts w:eastAsia="Times New Roman" w:cs="Times New Roman"/>
          <w:color w:val="000000"/>
          <w:szCs w:val="28"/>
          <w:lang w:val="ru-RU"/>
        </w:rPr>
        <w:t>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615FB08A" w14:textId="77777777" w:rsidR="004E5A67" w:rsidRPr="001637BA" w:rsidRDefault="004E5A67">
      <w:pPr>
        <w:ind w:firstLine="0"/>
        <w:rPr>
          <w:lang w:val="ru-RU"/>
        </w:rPr>
      </w:pPr>
      <w:r w:rsidRPr="001637BA">
        <w:rPr>
          <w:lang w:val="ru-RU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0486E2" w14:textId="77777777" w:rsidR="004E5A67" w:rsidRPr="00F37F87" w:rsidRDefault="004E5A67">
          <w:pPr>
            <w:pStyle w:val="TOCHeading"/>
            <w:rPr>
              <w:rStyle w:val="Heading1Char"/>
            </w:rPr>
          </w:pPr>
          <w:proofErr w:type="spellStart"/>
          <w:r w:rsidRPr="004E5A67">
            <w:rPr>
              <w:rStyle w:val="Heading1Char"/>
            </w:rPr>
            <w:t>Содержание</w:t>
          </w:r>
          <w:proofErr w:type="spellEnd"/>
        </w:p>
        <w:p w14:paraId="1866D8FC" w14:textId="14B9F1B1" w:rsidR="001D0425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6057" w:history="1">
            <w:r w:rsidR="001D0425" w:rsidRPr="000B0515">
              <w:rPr>
                <w:rStyle w:val="Hyperlink"/>
                <w:noProof/>
                <w:lang w:val="ru-RU"/>
              </w:rPr>
              <w:t>Введение</w:t>
            </w:r>
            <w:r w:rsidR="001D0425">
              <w:rPr>
                <w:noProof/>
                <w:webHidden/>
              </w:rPr>
              <w:tab/>
            </w:r>
            <w:r w:rsidR="001D0425">
              <w:rPr>
                <w:noProof/>
                <w:webHidden/>
              </w:rPr>
              <w:fldChar w:fldCharType="begin"/>
            </w:r>
            <w:r w:rsidR="001D0425">
              <w:rPr>
                <w:noProof/>
                <w:webHidden/>
              </w:rPr>
              <w:instrText xml:space="preserve"> PAGEREF _Toc145926057 \h </w:instrText>
            </w:r>
            <w:r w:rsidR="001D0425">
              <w:rPr>
                <w:noProof/>
                <w:webHidden/>
              </w:rPr>
            </w:r>
            <w:r w:rsidR="001D0425">
              <w:rPr>
                <w:noProof/>
                <w:webHidden/>
              </w:rPr>
              <w:fldChar w:fldCharType="separate"/>
            </w:r>
            <w:r w:rsidR="00A321D0">
              <w:rPr>
                <w:noProof/>
                <w:webHidden/>
              </w:rPr>
              <w:t>3</w:t>
            </w:r>
            <w:r w:rsidR="001D0425">
              <w:rPr>
                <w:noProof/>
                <w:webHidden/>
              </w:rPr>
              <w:fldChar w:fldCharType="end"/>
            </w:r>
          </w:hyperlink>
        </w:p>
        <w:p w14:paraId="3C9EF5FE" w14:textId="000AF854" w:rsidR="001D0425" w:rsidRDefault="001D0425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58" w:history="1">
            <w:r w:rsidRPr="000B0515">
              <w:rPr>
                <w:rStyle w:val="Hyperlink"/>
                <w:noProof/>
                <w:lang w:val="ru-RU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DED3" w14:textId="5FF287AB" w:rsidR="001D0425" w:rsidRDefault="001D0425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59" w:history="1">
            <w:r w:rsidRPr="000B0515">
              <w:rPr>
                <w:rStyle w:val="Hyperlink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1E6B" w14:textId="4A442285" w:rsidR="001D0425" w:rsidRDefault="001D0425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0" w:history="1">
            <w:r w:rsidRPr="000B0515">
              <w:rPr>
                <w:rStyle w:val="Hyperlink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B993" w14:textId="518004F5" w:rsidR="001D0425" w:rsidRDefault="001D0425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1" w:history="1">
            <w:r w:rsidRPr="000B0515">
              <w:rPr>
                <w:rStyle w:val="Hyperlink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1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19E9" w14:textId="545060C7" w:rsidR="001D0425" w:rsidRDefault="001D0425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2" w:history="1">
            <w:r w:rsidRPr="000B0515">
              <w:rPr>
                <w:rStyle w:val="Hyperlink"/>
                <w:noProof/>
                <w:lang w:val="ru-RU"/>
              </w:rPr>
              <w:t xml:space="preserve">Реализация системы искусственного интеллекта на </w:t>
            </w:r>
            <w:r w:rsidRPr="000B0515">
              <w:rPr>
                <w:rStyle w:val="Hyperlink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1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F3DB" w14:textId="7A353916" w:rsidR="001D0425" w:rsidRDefault="001D0425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3" w:history="1">
            <w:r w:rsidRPr="000B0515">
              <w:rPr>
                <w:rStyle w:val="Hyperlink"/>
                <w:noProof/>
                <w:lang w:val="ru-RU"/>
              </w:rPr>
              <w:t>Оценка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1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0E45" w14:textId="2290DC9E" w:rsidR="001D0425" w:rsidRDefault="001D0425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5926064" w:history="1">
            <w:r w:rsidRPr="000B0515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_Toc145926064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1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6364" w14:textId="1C7154B2" w:rsidR="004E5A6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256CE49F" w14:textId="7C61955F" w:rsidR="00B919D0" w:rsidRDefault="001637BA" w:rsidP="00D41802">
      <w:pPr>
        <w:pStyle w:val="Heading1"/>
        <w:rPr>
          <w:lang w:val="ru-RU"/>
        </w:rPr>
      </w:pPr>
      <w:bookmarkStart w:id="0" w:name="_Toc145926057"/>
      <w:r>
        <w:rPr>
          <w:lang w:val="ru-RU"/>
        </w:rPr>
        <w:lastRenderedPageBreak/>
        <w:t>Введение</w:t>
      </w:r>
      <w:bookmarkEnd w:id="0"/>
    </w:p>
    <w:p w14:paraId="5B18C3E2" w14:textId="713C4FDA" w:rsidR="001637BA" w:rsidRDefault="001637BA" w:rsidP="001637BA">
      <w:pPr>
        <w:rPr>
          <w:lang w:val="ru-RU"/>
        </w:rPr>
      </w:pPr>
      <w:r>
        <w:rPr>
          <w:lang w:val="ru-RU"/>
        </w:rPr>
        <w:t xml:space="preserve">Целью данного проекта является создание системы поддержки принятия решений для игры </w:t>
      </w:r>
      <w:r>
        <w:t>Minecraft</w:t>
      </w:r>
      <w:r w:rsidRPr="001637BA">
        <w:rPr>
          <w:lang w:val="ru-RU"/>
        </w:rPr>
        <w:t>, который</w:t>
      </w:r>
      <w:r>
        <w:rPr>
          <w:lang w:val="ru-RU"/>
        </w:rPr>
        <w:t xml:space="preserve"> позволяет задавать запросы для получения рецептов различных зелий.</w:t>
      </w:r>
    </w:p>
    <w:p w14:paraId="645FDE74" w14:textId="77777777" w:rsidR="001637BA" w:rsidRDefault="001637BA" w:rsidP="001637BA">
      <w:pPr>
        <w:rPr>
          <w:lang w:val="ru-RU"/>
        </w:rPr>
      </w:pPr>
    </w:p>
    <w:p w14:paraId="2A23CB78" w14:textId="1C05EF81" w:rsidR="001637BA" w:rsidRDefault="001637BA" w:rsidP="001637BA">
      <w:pPr>
        <w:pStyle w:val="Heading1"/>
        <w:rPr>
          <w:lang w:val="ru-RU"/>
        </w:rPr>
      </w:pPr>
      <w:bookmarkStart w:id="1" w:name="_Toc145926058"/>
      <w:r>
        <w:rPr>
          <w:lang w:val="ru-RU"/>
        </w:rPr>
        <w:lastRenderedPageBreak/>
        <w:t>Требования</w:t>
      </w:r>
      <w:bookmarkEnd w:id="1"/>
    </w:p>
    <w:p w14:paraId="6E5278DF" w14:textId="68624FB8" w:rsidR="001637BA" w:rsidRPr="001637BA" w:rsidRDefault="001637BA" w:rsidP="001637B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Определение основных требований к системе поддержки принятия решений</w:t>
      </w:r>
    </w:p>
    <w:p w14:paraId="52653552" w14:textId="2D4A68D1" w:rsidR="001637BA" w:rsidRDefault="001637BA" w:rsidP="001637BA">
      <w:pPr>
        <w:rPr>
          <w:lang w:val="ru-RU"/>
        </w:rPr>
      </w:pPr>
      <w:r>
        <w:rPr>
          <w:lang w:val="ru-RU"/>
        </w:rPr>
        <w:t>- Способность предлагать рецепты зелья по имеющим ингредиентам.</w:t>
      </w:r>
    </w:p>
    <w:p w14:paraId="1AEEA45E" w14:textId="09C1720F" w:rsidR="001637BA" w:rsidRDefault="001637BA" w:rsidP="001637BA">
      <w:pPr>
        <w:rPr>
          <w:lang w:val="ru-RU"/>
        </w:rPr>
      </w:pPr>
      <w:r>
        <w:rPr>
          <w:lang w:val="ru-RU"/>
        </w:rPr>
        <w:t xml:space="preserve">- Доступ к актуальным данным </w:t>
      </w:r>
      <w:proofErr w:type="gramStart"/>
      <w:r>
        <w:rPr>
          <w:lang w:val="ru-RU"/>
        </w:rPr>
        <w:t>о зелий</w:t>
      </w:r>
      <w:proofErr w:type="gramEnd"/>
      <w:r>
        <w:rPr>
          <w:lang w:val="ru-RU"/>
        </w:rPr>
        <w:t xml:space="preserve"> и их эффектов.</w:t>
      </w:r>
    </w:p>
    <w:p w14:paraId="03154CF6" w14:textId="4D8FAEFA" w:rsidR="001637BA" w:rsidRPr="001637BA" w:rsidRDefault="001637BA" w:rsidP="001637BA">
      <w:pPr>
        <w:rPr>
          <w:lang w:val="ru-RU"/>
        </w:rPr>
      </w:pPr>
      <w:r>
        <w:rPr>
          <w:lang w:val="ru-RU"/>
        </w:rPr>
        <w:t xml:space="preserve">- </w:t>
      </w:r>
      <w:r w:rsidRPr="001637BA">
        <w:rPr>
          <w:lang w:val="ru-RU"/>
        </w:rPr>
        <w:t>Гибкость и расширяемость системы для обновлений и добавления новых знаний.</w:t>
      </w:r>
    </w:p>
    <w:p w14:paraId="45AF99F1" w14:textId="51B0B5AA" w:rsidR="001637BA" w:rsidRDefault="001637BA" w:rsidP="001637BA">
      <w:pPr>
        <w:rPr>
          <w:lang w:val="ru-RU"/>
        </w:rPr>
      </w:pPr>
      <w:r>
        <w:rPr>
          <w:lang w:val="ru-RU"/>
        </w:rPr>
        <w:t>-</w:t>
      </w:r>
      <w:r w:rsidRPr="001637BA">
        <w:rPr>
          <w:lang w:val="ru-RU"/>
        </w:rPr>
        <w:tab/>
        <w:t>Интерфейс для взаимодействия с игроками и предоставления рекомендаций.</w:t>
      </w:r>
    </w:p>
    <w:p w14:paraId="313D4EC3" w14:textId="25A50E8A" w:rsidR="001637BA" w:rsidRDefault="001637BA" w:rsidP="001637B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Выявление требований к базе знаний и онтологии для представления знаний</w:t>
      </w:r>
    </w:p>
    <w:p w14:paraId="23985EE5" w14:textId="77777777" w:rsidR="001637BA" w:rsidRPr="001637BA" w:rsidRDefault="001637BA" w:rsidP="001637BA">
      <w:pPr>
        <w:rPr>
          <w:lang w:val="ru-RU"/>
        </w:rPr>
      </w:pPr>
      <w:r w:rsidRPr="001637BA">
        <w:rPr>
          <w:lang w:val="ru-RU"/>
        </w:rPr>
        <w:t>Для эффективной поддержки принятия решений требуется база знаний, которая включает в себя информацию о:</w:t>
      </w:r>
    </w:p>
    <w:p w14:paraId="277D43FF" w14:textId="4F360186" w:rsidR="001637BA" w:rsidRPr="001637BA" w:rsidRDefault="001637BA" w:rsidP="001637BA">
      <w:pPr>
        <w:rPr>
          <w:lang w:val="ru-RU"/>
        </w:rPr>
      </w:pPr>
      <w:r>
        <w:rPr>
          <w:lang w:val="ru-RU"/>
        </w:rPr>
        <w:t>- Зелий и их характеристики</w:t>
      </w:r>
    </w:p>
    <w:p w14:paraId="0BA64816" w14:textId="502D0248" w:rsidR="001637BA" w:rsidRPr="001637BA" w:rsidRDefault="001637BA" w:rsidP="001637BA">
      <w:pPr>
        <w:rPr>
          <w:lang w:val="ru-RU"/>
        </w:rPr>
      </w:pPr>
      <w:r>
        <w:rPr>
          <w:lang w:val="ru-RU"/>
        </w:rPr>
        <w:t>- Какие эффекты имеют зелья</w:t>
      </w:r>
    </w:p>
    <w:p w14:paraId="76132F34" w14:textId="0395DFF9" w:rsidR="001637BA" w:rsidRDefault="001637BA" w:rsidP="001637BA">
      <w:pPr>
        <w:rPr>
          <w:lang w:val="ru-RU"/>
        </w:rPr>
      </w:pPr>
      <w:r>
        <w:rPr>
          <w:lang w:val="ru-RU"/>
        </w:rPr>
        <w:t>- Рецепты для зелий</w:t>
      </w:r>
    </w:p>
    <w:p w14:paraId="577EDFBC" w14:textId="44257FB8" w:rsidR="001637BA" w:rsidRDefault="001637BA" w:rsidP="001637BA">
      <w:r>
        <w:rPr>
          <w:lang w:val="ru-RU"/>
        </w:rPr>
        <w:t>- Ингредиенты</w:t>
      </w:r>
    </w:p>
    <w:p w14:paraId="3C20D4FE" w14:textId="77777777" w:rsidR="001637BA" w:rsidRPr="001637BA" w:rsidRDefault="001637BA" w:rsidP="001637BA">
      <w:pPr>
        <w:pStyle w:val="Heading2"/>
        <w:rPr>
          <w:sz w:val="36"/>
          <w:lang w:val="ru-RU"/>
        </w:rPr>
      </w:pPr>
      <w:bookmarkStart w:id="2" w:name="_Toc145926059"/>
      <w:r w:rsidRPr="001637BA">
        <w:rPr>
          <w:lang w:val="ru-RU"/>
        </w:rPr>
        <w:t>Изучение основных концепций и инструментов</w:t>
      </w:r>
      <w:bookmarkEnd w:id="2"/>
    </w:p>
    <w:p w14:paraId="285673FA" w14:textId="77777777" w:rsidR="001637BA" w:rsidRPr="001637BA" w:rsidRDefault="001637BA" w:rsidP="001637BA">
      <w:pPr>
        <w:pStyle w:val="Heading2"/>
        <w:rPr>
          <w:sz w:val="36"/>
          <w:lang w:val="ru-RU"/>
        </w:rPr>
      </w:pPr>
      <w:bookmarkStart w:id="3" w:name="_Toc145926060"/>
      <w:r w:rsidRPr="001637BA">
        <w:rPr>
          <w:lang w:val="ru-RU"/>
        </w:rPr>
        <w:t>Изучение основных концепций и инструментов</w:t>
      </w:r>
      <w:bookmarkEnd w:id="3"/>
    </w:p>
    <w:p w14:paraId="691229C1" w14:textId="766FE9FF" w:rsidR="001637BA" w:rsidRDefault="001637BA" w:rsidP="001637BA">
      <w:pPr>
        <w:pStyle w:val="Heading1"/>
      </w:pPr>
      <w:bookmarkStart w:id="4" w:name="_Toc145926061"/>
      <w:r>
        <w:rPr>
          <w:lang w:val="ru-RU"/>
        </w:rPr>
        <w:lastRenderedPageBreak/>
        <w:t>Изучение основных концепций и инструментов</w:t>
      </w:r>
      <w:bookmarkEnd w:id="4"/>
    </w:p>
    <w:p w14:paraId="571B84B3" w14:textId="77777777" w:rsidR="001637BA" w:rsidRPr="001637BA" w:rsidRDefault="001637BA" w:rsidP="001637B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Обзор основных концепций баз знаний и онтологий</w:t>
      </w:r>
    </w:p>
    <w:p w14:paraId="55BEAA88" w14:textId="77777777" w:rsidR="001637BA" w:rsidRPr="001637BA" w:rsidRDefault="001637BA" w:rsidP="001637BA">
      <w:pPr>
        <w:rPr>
          <w:lang w:val="ru-RU"/>
        </w:rPr>
      </w:pPr>
      <w:r w:rsidRPr="001637BA">
        <w:rPr>
          <w:lang w:val="ru-RU"/>
        </w:rPr>
        <w:t>База знаний — это совокупность фактов и правил, которые могут быть использованы для принятия решений. Онтология — это формальная спецификация концептов, отношений и инстанций, что позволяет структурировать знания.</w:t>
      </w:r>
    </w:p>
    <w:p w14:paraId="0EA105A4" w14:textId="77777777" w:rsidR="001637BA" w:rsidRPr="001637BA" w:rsidRDefault="001637BA" w:rsidP="001637B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 xml:space="preserve">Изучение </w:t>
      </w:r>
      <w:proofErr w:type="spellStart"/>
      <w:r w:rsidRPr="001637BA">
        <w:rPr>
          <w:b/>
          <w:bCs/>
          <w:lang w:val="ru-RU"/>
        </w:rPr>
        <w:t>Prolog</w:t>
      </w:r>
      <w:proofErr w:type="spellEnd"/>
      <w:r w:rsidRPr="001637BA">
        <w:rPr>
          <w:b/>
          <w:bCs/>
          <w:lang w:val="ru-RU"/>
        </w:rPr>
        <w:t xml:space="preserve"> и его возможностей</w:t>
      </w:r>
    </w:p>
    <w:p w14:paraId="52621D13" w14:textId="77777777" w:rsidR="001637BA" w:rsidRPr="001637BA" w:rsidRDefault="001637BA" w:rsidP="001637BA">
      <w:pPr>
        <w:rPr>
          <w:lang w:val="ru-RU"/>
        </w:rPr>
      </w:pP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 xml:space="preserve"> — это декларативный язык программирования, который хорошо подходит для реализации систем искусственного интеллекта благодаря своей логической основе и возможности автоматического вывода.</w:t>
      </w:r>
    </w:p>
    <w:p w14:paraId="19023A18" w14:textId="77777777" w:rsidR="001637BA" w:rsidRPr="001637BA" w:rsidRDefault="001637BA" w:rsidP="001637B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 xml:space="preserve">Ознакомление с инструментами и библиотеками для работы с базами знаний и онтологиями на </w:t>
      </w:r>
      <w:proofErr w:type="spellStart"/>
      <w:r w:rsidRPr="001637BA">
        <w:rPr>
          <w:b/>
          <w:bCs/>
          <w:lang w:val="ru-RU"/>
        </w:rPr>
        <w:t>Prolog</w:t>
      </w:r>
      <w:proofErr w:type="spellEnd"/>
    </w:p>
    <w:p w14:paraId="0880F1F2" w14:textId="057B7C8B" w:rsidR="001637BA" w:rsidRPr="001637BA" w:rsidRDefault="001637BA" w:rsidP="001637BA">
      <w:pPr>
        <w:rPr>
          <w:lang w:val="ru-RU"/>
        </w:rPr>
      </w:pPr>
      <w:r w:rsidRPr="001637BA">
        <w:rPr>
          <w:lang w:val="ru-RU"/>
        </w:rPr>
        <w:t xml:space="preserve">Для работы с базами знаний и онтологиями на </w:t>
      </w: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 xml:space="preserve"> можно использовать библиотеки, такие как SWI-</w:t>
      </w: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>, которые предоставляют мощные инструменты для обработки знаний.</w:t>
      </w:r>
    </w:p>
    <w:p w14:paraId="477B8320" w14:textId="3C5D790C" w:rsidR="001637BA" w:rsidRDefault="001637BA" w:rsidP="001637BA">
      <w:pPr>
        <w:pStyle w:val="Heading1"/>
      </w:pPr>
      <w:bookmarkStart w:id="5" w:name="_Toc145926062"/>
      <w:r>
        <w:rPr>
          <w:lang w:val="ru-RU"/>
        </w:rPr>
        <w:lastRenderedPageBreak/>
        <w:t xml:space="preserve">Реализация системы искусственного интеллекта на </w:t>
      </w:r>
      <w:r>
        <w:t>Prolog</w:t>
      </w:r>
      <w:bookmarkEnd w:id="5"/>
    </w:p>
    <w:p w14:paraId="4B47FF40" w14:textId="2C03701B" w:rsidR="001637BA" w:rsidRPr="00792251" w:rsidRDefault="001637BA" w:rsidP="001637BA">
      <w:pPr>
        <w:rPr>
          <w:b/>
          <w:bCs/>
          <w:lang w:val="ru-RU"/>
        </w:rPr>
      </w:pPr>
      <w:r w:rsidRPr="00792251">
        <w:rPr>
          <w:b/>
          <w:bCs/>
          <w:lang w:val="ru-RU"/>
        </w:rPr>
        <w:t>Создание правил и логики вывода:</w:t>
      </w:r>
    </w:p>
    <w:p w14:paraId="16098843" w14:textId="3E5E076E" w:rsidR="001637BA" w:rsidRDefault="00792251" w:rsidP="001637BA">
      <w:pPr>
        <w:rPr>
          <w:lang w:val="ru-RU"/>
        </w:rPr>
      </w:pPr>
      <w:r>
        <w:rPr>
          <w:lang w:val="ru-RU"/>
        </w:rPr>
        <w:t>В системе поддерживаются следующие правила:</w:t>
      </w:r>
    </w:p>
    <w:p w14:paraId="6C8F5D36" w14:textId="738D23A1" w:rsidR="00792251" w:rsidRDefault="00792251" w:rsidP="001637BA">
      <w:r>
        <w:t>is</w:t>
      </w:r>
      <w:r w:rsidRPr="00792251">
        <w:rPr>
          <w:lang w:val="ru-RU"/>
        </w:rPr>
        <w:t>_</w:t>
      </w:r>
      <w:proofErr w:type="gramStart"/>
      <w:r>
        <w:t>upgrade</w:t>
      </w:r>
      <w:r w:rsidRPr="00792251">
        <w:rPr>
          <w:lang w:val="ru-RU"/>
        </w:rPr>
        <w:t>(</w:t>
      </w:r>
      <w:proofErr w:type="gramEnd"/>
      <w:r>
        <w:t>Base</w:t>
      </w:r>
      <w:r w:rsidRPr="00792251">
        <w:rPr>
          <w:lang w:val="ru-RU"/>
        </w:rPr>
        <w:t>_</w:t>
      </w:r>
      <w:r>
        <w:t>potion</w:t>
      </w:r>
      <w:r w:rsidRPr="00792251">
        <w:rPr>
          <w:lang w:val="ru-RU"/>
        </w:rPr>
        <w:t xml:space="preserve">, </w:t>
      </w:r>
      <w:r>
        <w:t>Upgrade</w:t>
      </w:r>
      <w:r w:rsidRPr="00792251">
        <w:rPr>
          <w:lang w:val="ru-RU"/>
        </w:rPr>
        <w:t>_</w:t>
      </w:r>
      <w:r>
        <w:t>potion</w:t>
      </w:r>
      <w:r w:rsidRPr="00792251">
        <w:rPr>
          <w:lang w:val="ru-RU"/>
        </w:rPr>
        <w:t xml:space="preserve">) – </w:t>
      </w:r>
      <w:r>
        <w:rPr>
          <w:lang w:val="ru-RU"/>
        </w:rPr>
        <w:t>является</w:t>
      </w:r>
      <w:r w:rsidRPr="00792251">
        <w:rPr>
          <w:lang w:val="ru-RU"/>
        </w:rPr>
        <w:t xml:space="preserve"> </w:t>
      </w:r>
      <w:r>
        <w:rPr>
          <w:lang w:val="ru-RU"/>
        </w:rPr>
        <w:t>ли</w:t>
      </w:r>
      <w:r w:rsidRPr="00792251">
        <w:rPr>
          <w:lang w:val="ru-RU"/>
        </w:rPr>
        <w:t xml:space="preserve"> </w:t>
      </w:r>
      <w:r>
        <w:rPr>
          <w:lang w:val="ru-RU"/>
        </w:rPr>
        <w:t>одно</w:t>
      </w:r>
      <w:r w:rsidRPr="00792251">
        <w:rPr>
          <w:lang w:val="ru-RU"/>
        </w:rPr>
        <w:t xml:space="preserve"> </w:t>
      </w:r>
      <w:r>
        <w:rPr>
          <w:lang w:val="ru-RU"/>
        </w:rPr>
        <w:t>зелье</w:t>
      </w:r>
      <w:r w:rsidRPr="00792251">
        <w:rPr>
          <w:lang w:val="ru-RU"/>
        </w:rPr>
        <w:t xml:space="preserve"> </w:t>
      </w:r>
      <w:r>
        <w:rPr>
          <w:lang w:val="ru-RU"/>
        </w:rPr>
        <w:t>улучшением другого</w:t>
      </w:r>
    </w:p>
    <w:p w14:paraId="4A453C6C" w14:textId="27AFAC0D" w:rsidR="00792251" w:rsidRDefault="00792251" w:rsidP="00792251">
      <w:pPr>
        <w:rPr>
          <w:lang w:val="ru-RU"/>
        </w:rPr>
      </w:pPr>
      <w:r>
        <w:t>ingredient</w:t>
      </w:r>
      <w:r w:rsidRPr="00792251">
        <w:rPr>
          <w:lang w:val="ru-RU"/>
        </w:rPr>
        <w:t>_</w:t>
      </w:r>
      <w:proofErr w:type="gramStart"/>
      <w:r>
        <w:t>potion</w:t>
      </w:r>
      <w:r w:rsidRPr="00792251">
        <w:rPr>
          <w:lang w:val="ru-RU"/>
        </w:rPr>
        <w:t>(</w:t>
      </w:r>
      <w:proofErr w:type="gramEnd"/>
      <w:r>
        <w:t>Ingredient</w:t>
      </w:r>
      <w:r w:rsidRPr="00792251">
        <w:rPr>
          <w:lang w:val="ru-RU"/>
        </w:rPr>
        <w:t xml:space="preserve">, </w:t>
      </w:r>
      <w:r>
        <w:t>Potion</w:t>
      </w:r>
      <w:r w:rsidRPr="00792251">
        <w:rPr>
          <w:lang w:val="ru-RU"/>
        </w:rPr>
        <w:t xml:space="preserve">) – </w:t>
      </w:r>
      <w:r>
        <w:rPr>
          <w:lang w:val="ru-RU"/>
        </w:rPr>
        <w:t>можно ли из ингредиента получить зелье по некоторому рецепту</w:t>
      </w:r>
    </w:p>
    <w:p w14:paraId="4D1EB06B" w14:textId="6B48661C" w:rsidR="00792251" w:rsidRDefault="00792251" w:rsidP="00792251">
      <w:pPr>
        <w:rPr>
          <w:lang w:val="ru-RU"/>
        </w:rPr>
      </w:pPr>
      <w:r>
        <w:t>ingredient</w:t>
      </w:r>
      <w:r w:rsidRPr="00792251">
        <w:rPr>
          <w:lang w:val="ru-RU"/>
        </w:rPr>
        <w:t>_</w:t>
      </w:r>
      <w:proofErr w:type="gramStart"/>
      <w:r>
        <w:t>effect</w:t>
      </w:r>
      <w:r w:rsidRPr="00792251">
        <w:rPr>
          <w:lang w:val="ru-RU"/>
        </w:rPr>
        <w:t>(</w:t>
      </w:r>
      <w:proofErr w:type="gramEnd"/>
      <w:r>
        <w:t>Ingredient</w:t>
      </w:r>
      <w:r w:rsidRPr="00792251">
        <w:rPr>
          <w:lang w:val="ru-RU"/>
        </w:rPr>
        <w:t xml:space="preserve">, </w:t>
      </w:r>
      <w:r>
        <w:t>Effect</w:t>
      </w:r>
      <w:r w:rsidRPr="00792251">
        <w:rPr>
          <w:lang w:val="ru-RU"/>
        </w:rPr>
        <w:t xml:space="preserve">) – </w:t>
      </w:r>
      <w:r>
        <w:rPr>
          <w:lang w:val="ru-RU"/>
        </w:rPr>
        <w:t>можно</w:t>
      </w:r>
      <w:r w:rsidRPr="00792251">
        <w:rPr>
          <w:lang w:val="ru-RU"/>
        </w:rPr>
        <w:t xml:space="preserve"> </w:t>
      </w:r>
      <w:r>
        <w:rPr>
          <w:lang w:val="ru-RU"/>
        </w:rPr>
        <w:t>ли</w:t>
      </w:r>
      <w:r w:rsidRPr="00792251">
        <w:rPr>
          <w:lang w:val="ru-RU"/>
        </w:rPr>
        <w:t xml:space="preserve"> </w:t>
      </w:r>
      <w:r>
        <w:rPr>
          <w:lang w:val="ru-RU"/>
        </w:rPr>
        <w:t>из</w:t>
      </w:r>
      <w:r w:rsidRPr="00792251">
        <w:rPr>
          <w:lang w:val="ru-RU"/>
        </w:rPr>
        <w:t xml:space="preserve"> </w:t>
      </w:r>
      <w:r>
        <w:rPr>
          <w:lang w:val="ru-RU"/>
        </w:rPr>
        <w:t>ингредиента</w:t>
      </w:r>
      <w:r w:rsidRPr="00792251">
        <w:rPr>
          <w:lang w:val="ru-RU"/>
        </w:rPr>
        <w:t xml:space="preserve"> </w:t>
      </w:r>
      <w:r>
        <w:rPr>
          <w:lang w:val="ru-RU"/>
        </w:rPr>
        <w:t>получить зелье, которое даёт определённый эффект.</w:t>
      </w:r>
    </w:p>
    <w:p w14:paraId="4240B5F6" w14:textId="67C15194" w:rsidR="00792251" w:rsidRPr="00792251" w:rsidRDefault="00792251" w:rsidP="00792251">
      <w:pPr>
        <w:rPr>
          <w:lang w:val="ru-RU"/>
        </w:rPr>
      </w:pPr>
      <w:r>
        <w:t>ingredient</w:t>
      </w:r>
      <w:r w:rsidRPr="00792251">
        <w:rPr>
          <w:lang w:val="ru-RU"/>
        </w:rPr>
        <w:t>_</w:t>
      </w:r>
      <w:r>
        <w:t>list</w:t>
      </w:r>
      <w:r w:rsidRPr="00792251">
        <w:rPr>
          <w:lang w:val="ru-RU"/>
        </w:rPr>
        <w:t>_</w:t>
      </w:r>
      <w:r>
        <w:t>to</w:t>
      </w:r>
      <w:r w:rsidRPr="00792251">
        <w:rPr>
          <w:lang w:val="ru-RU"/>
        </w:rPr>
        <w:t>_</w:t>
      </w:r>
      <w:proofErr w:type="gramStart"/>
      <w:r>
        <w:t>potion</w:t>
      </w:r>
      <w:r w:rsidRPr="00792251">
        <w:rPr>
          <w:lang w:val="ru-RU"/>
        </w:rPr>
        <w:t>(</w:t>
      </w:r>
      <w:proofErr w:type="gramEnd"/>
      <w:r>
        <w:t>Base</w:t>
      </w:r>
      <w:r w:rsidRPr="00792251">
        <w:rPr>
          <w:lang w:val="ru-RU"/>
        </w:rPr>
        <w:t>_</w:t>
      </w:r>
      <w:r>
        <w:t>potion</w:t>
      </w:r>
      <w:r w:rsidRPr="00792251">
        <w:rPr>
          <w:lang w:val="ru-RU"/>
        </w:rPr>
        <w:t xml:space="preserve">, </w:t>
      </w:r>
      <w:r>
        <w:t>Target</w:t>
      </w:r>
      <w:r w:rsidRPr="00792251">
        <w:rPr>
          <w:lang w:val="ru-RU"/>
        </w:rPr>
        <w:t>_</w:t>
      </w:r>
      <w:r>
        <w:t>potion</w:t>
      </w:r>
      <w:r w:rsidRPr="00792251">
        <w:rPr>
          <w:lang w:val="ru-RU"/>
        </w:rPr>
        <w:t xml:space="preserve">, </w:t>
      </w:r>
      <w:r>
        <w:t>Ingredients</w:t>
      </w:r>
      <w:r w:rsidRPr="00792251">
        <w:rPr>
          <w:lang w:val="ru-RU"/>
        </w:rPr>
        <w:t xml:space="preserve">) – </w:t>
      </w:r>
      <w:r>
        <w:rPr>
          <w:lang w:val="ru-RU"/>
        </w:rPr>
        <w:t>можно</w:t>
      </w:r>
      <w:r w:rsidRPr="00792251">
        <w:rPr>
          <w:lang w:val="ru-RU"/>
        </w:rPr>
        <w:t xml:space="preserve"> </w:t>
      </w:r>
      <w:r>
        <w:rPr>
          <w:lang w:val="ru-RU"/>
        </w:rPr>
        <w:t>ли</w:t>
      </w:r>
      <w:r w:rsidRPr="00792251">
        <w:rPr>
          <w:lang w:val="ru-RU"/>
        </w:rPr>
        <w:t xml:space="preserve"> </w:t>
      </w:r>
      <w:r>
        <w:rPr>
          <w:lang w:val="ru-RU"/>
        </w:rPr>
        <w:t>из</w:t>
      </w:r>
      <w:r w:rsidRPr="00792251">
        <w:rPr>
          <w:lang w:val="ru-RU"/>
        </w:rPr>
        <w:t xml:space="preserve"> </w:t>
      </w:r>
      <w:r>
        <w:rPr>
          <w:lang w:val="ru-RU"/>
        </w:rPr>
        <w:t>одного</w:t>
      </w:r>
      <w:r w:rsidRPr="00792251">
        <w:rPr>
          <w:lang w:val="ru-RU"/>
        </w:rPr>
        <w:t xml:space="preserve"> </w:t>
      </w:r>
      <w:r>
        <w:rPr>
          <w:lang w:val="ru-RU"/>
        </w:rPr>
        <w:t>зелья</w:t>
      </w:r>
      <w:r w:rsidRPr="00792251">
        <w:rPr>
          <w:lang w:val="ru-RU"/>
        </w:rPr>
        <w:t xml:space="preserve">, </w:t>
      </w:r>
      <w:r>
        <w:rPr>
          <w:lang w:val="ru-RU"/>
        </w:rPr>
        <w:t>следуя</w:t>
      </w:r>
      <w:r w:rsidRPr="00792251">
        <w:rPr>
          <w:lang w:val="ru-RU"/>
        </w:rPr>
        <w:t xml:space="preserve"> </w:t>
      </w:r>
      <w:r>
        <w:rPr>
          <w:lang w:val="ru-RU"/>
        </w:rPr>
        <w:t>списку</w:t>
      </w:r>
      <w:r w:rsidRPr="00792251">
        <w:rPr>
          <w:lang w:val="ru-RU"/>
        </w:rPr>
        <w:t xml:space="preserve"> </w:t>
      </w:r>
      <w:r>
        <w:rPr>
          <w:lang w:val="ru-RU"/>
        </w:rPr>
        <w:t>ингредиентов</w:t>
      </w:r>
      <w:r w:rsidRPr="00792251">
        <w:rPr>
          <w:lang w:val="ru-RU"/>
        </w:rPr>
        <w:t xml:space="preserve">, </w:t>
      </w:r>
      <w:r>
        <w:rPr>
          <w:lang w:val="ru-RU"/>
        </w:rPr>
        <w:t>получить целевое зелье.</w:t>
      </w:r>
    </w:p>
    <w:p w14:paraId="4E84E0FD" w14:textId="6BCD11DE" w:rsidR="00792251" w:rsidRDefault="00792251" w:rsidP="00792251">
      <w:pPr>
        <w:rPr>
          <w:lang w:val="ru-RU"/>
        </w:rPr>
      </w:pPr>
      <w:r>
        <w:t>Ingredient</w:t>
      </w:r>
      <w:r w:rsidRPr="00792251">
        <w:rPr>
          <w:lang w:val="ru-RU"/>
        </w:rPr>
        <w:t>_</w:t>
      </w:r>
      <w:r>
        <w:t>list</w:t>
      </w:r>
      <w:r w:rsidRPr="00792251">
        <w:rPr>
          <w:lang w:val="ru-RU"/>
        </w:rPr>
        <w:t>_</w:t>
      </w:r>
      <w:r>
        <w:t>to</w:t>
      </w:r>
      <w:r w:rsidRPr="00792251">
        <w:rPr>
          <w:lang w:val="ru-RU"/>
        </w:rPr>
        <w:t>_</w:t>
      </w:r>
      <w:proofErr w:type="gramStart"/>
      <w:r>
        <w:t>effect</w:t>
      </w:r>
      <w:r w:rsidRPr="00792251">
        <w:rPr>
          <w:lang w:val="ru-RU"/>
        </w:rPr>
        <w:t>(</w:t>
      </w:r>
      <w:proofErr w:type="gramEnd"/>
      <w:r>
        <w:t>Base</w:t>
      </w:r>
      <w:r w:rsidRPr="00792251">
        <w:rPr>
          <w:lang w:val="ru-RU"/>
        </w:rPr>
        <w:t>_</w:t>
      </w:r>
      <w:r>
        <w:t>potion</w:t>
      </w:r>
      <w:r w:rsidRPr="00792251">
        <w:rPr>
          <w:lang w:val="ru-RU"/>
        </w:rPr>
        <w:t xml:space="preserve">, </w:t>
      </w:r>
      <w:r>
        <w:t>Target</w:t>
      </w:r>
      <w:r w:rsidRPr="00792251">
        <w:rPr>
          <w:lang w:val="ru-RU"/>
        </w:rPr>
        <w:t>_</w:t>
      </w:r>
      <w:r>
        <w:t>effect</w:t>
      </w:r>
      <w:r w:rsidRPr="00792251">
        <w:rPr>
          <w:lang w:val="ru-RU"/>
        </w:rPr>
        <w:t xml:space="preserve">, </w:t>
      </w:r>
      <w:r>
        <w:t>Ingredients</w:t>
      </w:r>
      <w:r w:rsidRPr="00792251">
        <w:rPr>
          <w:lang w:val="ru-RU"/>
        </w:rPr>
        <w:t xml:space="preserve">) – </w:t>
      </w:r>
      <w:r>
        <w:rPr>
          <w:lang w:val="ru-RU"/>
        </w:rPr>
        <w:t>можно</w:t>
      </w:r>
      <w:r w:rsidRPr="00792251">
        <w:rPr>
          <w:lang w:val="ru-RU"/>
        </w:rPr>
        <w:t xml:space="preserve"> </w:t>
      </w:r>
      <w:r>
        <w:rPr>
          <w:lang w:val="ru-RU"/>
        </w:rPr>
        <w:t>ли</w:t>
      </w:r>
      <w:r w:rsidRPr="00792251">
        <w:rPr>
          <w:lang w:val="ru-RU"/>
        </w:rPr>
        <w:t xml:space="preserve"> </w:t>
      </w:r>
      <w:r>
        <w:rPr>
          <w:lang w:val="ru-RU"/>
        </w:rPr>
        <w:t>из</w:t>
      </w:r>
      <w:r w:rsidRPr="00792251">
        <w:rPr>
          <w:lang w:val="ru-RU"/>
        </w:rPr>
        <w:t xml:space="preserve"> </w:t>
      </w:r>
      <w:r>
        <w:rPr>
          <w:lang w:val="ru-RU"/>
        </w:rPr>
        <w:t>одного</w:t>
      </w:r>
      <w:r w:rsidRPr="00792251">
        <w:rPr>
          <w:lang w:val="ru-RU"/>
        </w:rPr>
        <w:t xml:space="preserve"> </w:t>
      </w:r>
      <w:r>
        <w:rPr>
          <w:lang w:val="ru-RU"/>
        </w:rPr>
        <w:t>зелья</w:t>
      </w:r>
      <w:r w:rsidRPr="00792251">
        <w:rPr>
          <w:lang w:val="ru-RU"/>
        </w:rPr>
        <w:t xml:space="preserve">, </w:t>
      </w:r>
      <w:r>
        <w:rPr>
          <w:lang w:val="ru-RU"/>
        </w:rPr>
        <w:t>следуя</w:t>
      </w:r>
      <w:r w:rsidRPr="00792251">
        <w:rPr>
          <w:lang w:val="ru-RU"/>
        </w:rPr>
        <w:t xml:space="preserve"> </w:t>
      </w:r>
      <w:r>
        <w:rPr>
          <w:lang w:val="ru-RU"/>
        </w:rPr>
        <w:t>списку</w:t>
      </w:r>
      <w:r w:rsidRPr="00792251">
        <w:rPr>
          <w:lang w:val="ru-RU"/>
        </w:rPr>
        <w:t xml:space="preserve"> </w:t>
      </w:r>
      <w:r>
        <w:rPr>
          <w:lang w:val="ru-RU"/>
        </w:rPr>
        <w:t>ингредиентов</w:t>
      </w:r>
      <w:r w:rsidRPr="00792251">
        <w:rPr>
          <w:lang w:val="ru-RU"/>
        </w:rPr>
        <w:t xml:space="preserve">, </w:t>
      </w:r>
      <w:r>
        <w:rPr>
          <w:lang w:val="ru-RU"/>
        </w:rPr>
        <w:t>получить целевой эффект</w:t>
      </w:r>
      <w:r w:rsidRPr="00792251">
        <w:rPr>
          <w:lang w:val="ru-RU"/>
        </w:rPr>
        <w:t>.</w:t>
      </w:r>
    </w:p>
    <w:p w14:paraId="1098360C" w14:textId="6040B952" w:rsidR="00792251" w:rsidRDefault="00792251" w:rsidP="00792251">
      <w:pPr>
        <w:pStyle w:val="Heading1"/>
      </w:pPr>
      <w:bookmarkStart w:id="6" w:name="_Toc145926063"/>
      <w:r>
        <w:rPr>
          <w:lang w:val="ru-RU"/>
        </w:rPr>
        <w:lastRenderedPageBreak/>
        <w:t>Оценка и интерпретация результатов</w:t>
      </w:r>
      <w:bookmarkEnd w:id="6"/>
    </w:p>
    <w:p w14:paraId="118B6267" w14:textId="4F28D73D" w:rsidR="00792251" w:rsidRDefault="00D10732" w:rsidP="00792251">
      <w:pPr>
        <w:rPr>
          <w:b/>
          <w:bCs/>
        </w:rPr>
      </w:pPr>
      <w:r w:rsidRPr="00D10732">
        <w:rPr>
          <w:b/>
          <w:bCs/>
          <w:lang w:val="ru-RU"/>
        </w:rPr>
        <w:t xml:space="preserve">Примеры запросов на </w:t>
      </w:r>
      <w:r w:rsidRPr="00D10732">
        <w:rPr>
          <w:b/>
          <w:bCs/>
        </w:rPr>
        <w:t>Prolog</w:t>
      </w:r>
    </w:p>
    <w:p w14:paraId="6EA92E3A" w14:textId="443DCEDE" w:rsidR="00D10732" w:rsidRDefault="00D10732" w:rsidP="00792251">
      <w:proofErr w:type="spellStart"/>
      <w:r w:rsidRPr="00D10732">
        <w:t>is_</w:t>
      </w:r>
      <w:proofErr w:type="gramStart"/>
      <w:r w:rsidRPr="00D10732">
        <w:t>upgrade</w:t>
      </w:r>
      <w:proofErr w:type="spellEnd"/>
      <w:r w:rsidRPr="00D10732">
        <w:t>(</w:t>
      </w:r>
      <w:proofErr w:type="spellStart"/>
      <w:proofErr w:type="gramEnd"/>
      <w:r w:rsidRPr="00D10732">
        <w:t>potion_of_leaping</w:t>
      </w:r>
      <w:proofErr w:type="spellEnd"/>
      <w:r w:rsidRPr="00D10732">
        <w:t>, X)</w:t>
      </w:r>
    </w:p>
    <w:p w14:paraId="3D021949" w14:textId="60CF91F2" w:rsidR="00D10732" w:rsidRDefault="00D10732" w:rsidP="00792251">
      <w:r>
        <w:rPr>
          <w:lang w:val="ru-RU"/>
        </w:rPr>
        <w:t>Ожидаемый</w:t>
      </w:r>
      <w:r w:rsidRPr="00D10732">
        <w:t xml:space="preserve"> </w:t>
      </w:r>
      <w:r>
        <w:rPr>
          <w:lang w:val="ru-RU"/>
        </w:rPr>
        <w:t>результат</w:t>
      </w:r>
      <w:r w:rsidRPr="00D10732">
        <w:t xml:space="preserve">: </w:t>
      </w:r>
      <w:proofErr w:type="spellStart"/>
      <w:r>
        <w:t>potion_of_leaping_two</w:t>
      </w:r>
      <w:proofErr w:type="spellEnd"/>
      <w:r>
        <w:t xml:space="preserve">, </w:t>
      </w:r>
      <w:proofErr w:type="spellStart"/>
      <w:r>
        <w:t>potion_of_leaping_plus</w:t>
      </w:r>
      <w:proofErr w:type="spellEnd"/>
      <w:r>
        <w:t xml:space="preserve">, </w:t>
      </w:r>
      <w:proofErr w:type="spellStart"/>
      <w:r>
        <w:t>potion_of_slowness</w:t>
      </w:r>
      <w:proofErr w:type="spellEnd"/>
      <w:r>
        <w:t xml:space="preserve">, </w:t>
      </w:r>
      <w:proofErr w:type="spellStart"/>
      <w:r>
        <w:t>potion_of_slowness_plus</w:t>
      </w:r>
      <w:proofErr w:type="spellEnd"/>
      <w:r>
        <w:t xml:space="preserve">, </w:t>
      </w:r>
      <w:proofErr w:type="spellStart"/>
      <w:r>
        <w:t>potion_of_slowness_four</w:t>
      </w:r>
      <w:proofErr w:type="spellEnd"/>
    </w:p>
    <w:p w14:paraId="2E1D8BB8" w14:textId="3E85DCC6" w:rsidR="00D10732" w:rsidRDefault="00D10732" w:rsidP="00D10732">
      <w:r>
        <w:rPr>
          <w:lang w:val="ru-RU"/>
        </w:rPr>
        <w:t>Полученный результат</w:t>
      </w:r>
      <w:r>
        <w:t>:</w:t>
      </w:r>
    </w:p>
    <w:p w14:paraId="7C8EBB58" w14:textId="77777777" w:rsidR="00D10732" w:rsidRPr="00D10732" w:rsidRDefault="00D10732" w:rsidP="00D10732">
      <w:pPr>
        <w:shd w:val="clear" w:color="auto" w:fill="FFFFFF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potion_of_slowness</w:t>
      </w:r>
      <w:proofErr w:type="spellEnd"/>
    </w:p>
    <w:p w14:paraId="0AB625C5" w14:textId="77777777" w:rsidR="00D10732" w:rsidRPr="00D10732" w:rsidRDefault="00D10732" w:rsidP="00D10732">
      <w:pPr>
        <w:shd w:val="clear" w:color="auto" w:fill="EEEEEE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potion_of_leaping_plus</w:t>
      </w:r>
      <w:proofErr w:type="spellEnd"/>
    </w:p>
    <w:p w14:paraId="08D3A15B" w14:textId="77777777" w:rsidR="00D10732" w:rsidRPr="00D10732" w:rsidRDefault="00D10732" w:rsidP="00D10732">
      <w:pPr>
        <w:shd w:val="clear" w:color="auto" w:fill="FFFFFF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potion_of_leaping_two</w:t>
      </w:r>
      <w:proofErr w:type="spellEnd"/>
    </w:p>
    <w:p w14:paraId="39E1C8AC" w14:textId="77777777" w:rsidR="00D10732" w:rsidRPr="00D10732" w:rsidRDefault="00D10732" w:rsidP="00D10732">
      <w:pPr>
        <w:shd w:val="clear" w:color="auto" w:fill="EEEEEE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potion_of_slowness_plus</w:t>
      </w:r>
      <w:proofErr w:type="spellEnd"/>
    </w:p>
    <w:p w14:paraId="25DC3332" w14:textId="77777777" w:rsidR="00D10732" w:rsidRPr="00D10732" w:rsidRDefault="00D10732" w:rsidP="00D10732">
      <w:pPr>
        <w:shd w:val="clear" w:color="auto" w:fill="FFFFFF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potion_of_slowness_plus</w:t>
      </w:r>
      <w:proofErr w:type="spellEnd"/>
    </w:p>
    <w:p w14:paraId="0BA4CE4C" w14:textId="77777777" w:rsidR="00D10732" w:rsidRPr="00D10732" w:rsidRDefault="00D10732" w:rsidP="00D10732">
      <w:pPr>
        <w:shd w:val="clear" w:color="auto" w:fill="EEEEEE"/>
        <w:spacing w:after="0" w:line="240" w:lineRule="auto"/>
        <w:ind w:firstLine="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10732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X</w:t>
      </w:r>
      <w:r w:rsidRPr="00D1073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D10732">
        <w:rPr>
          <w:rFonts w:ascii="Helvetica" w:eastAsia="Times New Roman" w:hAnsi="Helvetica" w:cs="Helvetica"/>
          <w:color w:val="773300"/>
          <w:sz w:val="21"/>
          <w:szCs w:val="21"/>
        </w:rPr>
        <w:t>potion_of_slowness_four</w:t>
      </w:r>
      <w:proofErr w:type="spellEnd"/>
    </w:p>
    <w:p w14:paraId="61F23B3B" w14:textId="77777777" w:rsidR="00D10732" w:rsidRDefault="00D10732" w:rsidP="00D10732"/>
    <w:p w14:paraId="41658F4C" w14:textId="06F32C9A" w:rsidR="00D10732" w:rsidRDefault="00D10732" w:rsidP="00D10732">
      <w:proofErr w:type="spellStart"/>
      <w:r>
        <w:t>ingredient_list_to_</w:t>
      </w:r>
      <w:proofErr w:type="gramStart"/>
      <w:r>
        <w:t>potion</w:t>
      </w:r>
      <w:proofErr w:type="spellEnd"/>
      <w:r>
        <w:t>(</w:t>
      </w:r>
      <w:proofErr w:type="gramEnd"/>
      <w:r>
        <w:t xml:space="preserve">bottle, </w:t>
      </w:r>
      <w:proofErr w:type="spellStart"/>
      <w:r>
        <w:t>potion_of_invisibility</w:t>
      </w:r>
      <w:proofErr w:type="spellEnd"/>
      <w:r>
        <w:t>, X)</w:t>
      </w:r>
    </w:p>
    <w:p w14:paraId="15386D1E" w14:textId="530FB4D3" w:rsidR="00D10732" w:rsidRDefault="00D10732" w:rsidP="00D10732">
      <w:r>
        <w:rPr>
          <w:lang w:val="ru-RU"/>
        </w:rPr>
        <w:t>Ожидаемый</w:t>
      </w:r>
      <w:r w:rsidRPr="00D10732">
        <w:t xml:space="preserve"> </w:t>
      </w:r>
      <w:r>
        <w:rPr>
          <w:lang w:val="ru-RU"/>
        </w:rPr>
        <w:t>результат</w:t>
      </w:r>
      <w:r w:rsidRPr="00D10732">
        <w:t xml:space="preserve">: </w:t>
      </w:r>
      <w:r w:rsidRPr="00D10732">
        <w:t xml:space="preserve">water, </w:t>
      </w:r>
      <w:proofErr w:type="spellStart"/>
      <w:r w:rsidRPr="00D10732">
        <w:t>nether_wart</w:t>
      </w:r>
      <w:proofErr w:type="spellEnd"/>
      <w:r w:rsidRPr="00D10732">
        <w:t xml:space="preserve">, </w:t>
      </w:r>
      <w:proofErr w:type="spellStart"/>
      <w:r w:rsidRPr="00D10732">
        <w:t>golden_carrot</w:t>
      </w:r>
      <w:proofErr w:type="spellEnd"/>
      <w:r w:rsidRPr="00D10732">
        <w:t xml:space="preserve">, </w:t>
      </w:r>
      <w:proofErr w:type="spellStart"/>
      <w:r w:rsidRPr="00D10732">
        <w:t>fermented_spider_eye</w:t>
      </w:r>
      <w:proofErr w:type="spellEnd"/>
    </w:p>
    <w:p w14:paraId="3F36E642" w14:textId="7BD495D0" w:rsidR="00D10732" w:rsidRDefault="00D10732" w:rsidP="00D10732">
      <w:r>
        <w:rPr>
          <w:lang w:val="ru-RU"/>
        </w:rPr>
        <w:t>Полученный результат</w:t>
      </w:r>
      <w:r>
        <w:t>:</w:t>
      </w:r>
    </w:p>
    <w:p w14:paraId="60B83EFB" w14:textId="25690AC8" w:rsidR="00D10732" w:rsidRDefault="00D10732" w:rsidP="00D10732">
      <w:pP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water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nether_wart</w:t>
      </w:r>
      <w:proofErr w:type="spellEnd"/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golden_carrot</w:t>
      </w:r>
      <w:proofErr w:type="spellEnd"/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fermented_spider_eye</w:t>
      </w:r>
      <w:proofErr w:type="spellEnd"/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7287F483" w14:textId="577E8F5D" w:rsidR="00D10732" w:rsidRPr="00D10732" w:rsidRDefault="00D10732" w:rsidP="00D10732">
      <w:pPr>
        <w:rPr>
          <w:b/>
          <w:bCs/>
        </w:rPr>
      </w:pPr>
      <w:r w:rsidRPr="00D10732">
        <w:rPr>
          <w:b/>
          <w:bCs/>
          <w:lang w:val="ru-RU"/>
        </w:rPr>
        <w:t xml:space="preserve">Примеры запросов к </w:t>
      </w:r>
      <w:r w:rsidRPr="00D10732">
        <w:rPr>
          <w:b/>
          <w:bCs/>
        </w:rPr>
        <w:t>Protégé:</w:t>
      </w:r>
    </w:p>
    <w:p w14:paraId="40119E86" w14:textId="6C79499D" w:rsidR="00D10732" w:rsidRDefault="00D10732" w:rsidP="00D10732">
      <w:r w:rsidRPr="00D10732">
        <w:t xml:space="preserve">potion and inverse </w:t>
      </w:r>
      <w:proofErr w:type="spellStart"/>
      <w:proofErr w:type="gramStart"/>
      <w:r w:rsidRPr="00D10732">
        <w:t>has</w:t>
      </w:r>
      <w:proofErr w:type="gramEnd"/>
      <w:r w:rsidRPr="00D10732">
        <w:t>_upgrade</w:t>
      </w:r>
      <w:proofErr w:type="spellEnd"/>
      <w:r w:rsidRPr="00D10732">
        <w:t xml:space="preserve"> value </w:t>
      </w:r>
      <w:proofErr w:type="spellStart"/>
      <w:r w:rsidRPr="00D10732">
        <w:t>potion_of_leaping</w:t>
      </w:r>
      <w:proofErr w:type="spellEnd"/>
    </w:p>
    <w:p w14:paraId="0EDDC4D9" w14:textId="79606D59" w:rsidR="00D10732" w:rsidRDefault="00D10732" w:rsidP="00D10732">
      <w:r>
        <w:rPr>
          <w:lang w:val="ru-RU"/>
        </w:rPr>
        <w:t>Ожидаемый результат: описан выше</w:t>
      </w:r>
    </w:p>
    <w:p w14:paraId="29B40E67" w14:textId="55B736B4" w:rsidR="00D10732" w:rsidRDefault="00D10732" w:rsidP="00D10732">
      <w:r>
        <w:rPr>
          <w:lang w:val="ru-RU"/>
        </w:rPr>
        <w:t>Полученный результат</w:t>
      </w:r>
    </w:p>
    <w:p w14:paraId="3DF53AD1" w14:textId="27D57CEB" w:rsidR="00D10732" w:rsidRDefault="009265FB" w:rsidP="00D10732">
      <w:r w:rsidRPr="009265FB">
        <w:drawing>
          <wp:inline distT="0" distB="0" distL="0" distR="0" wp14:anchorId="4426121F" wp14:editId="0392056F">
            <wp:extent cx="1819529" cy="1152686"/>
            <wp:effectExtent l="0" t="0" r="9525" b="9525"/>
            <wp:docPr id="30366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4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9FA6" w14:textId="5856ABA8" w:rsidR="009265FB" w:rsidRDefault="009265FB" w:rsidP="00D10732">
      <w:r w:rsidRPr="009265FB">
        <w:t xml:space="preserve">effect and inverse </w:t>
      </w:r>
      <w:proofErr w:type="spellStart"/>
      <w:proofErr w:type="gramStart"/>
      <w:r w:rsidRPr="009265FB">
        <w:t>has</w:t>
      </w:r>
      <w:proofErr w:type="gramEnd"/>
      <w:r w:rsidRPr="009265FB">
        <w:t>_effect</w:t>
      </w:r>
      <w:proofErr w:type="spellEnd"/>
      <w:r w:rsidRPr="009265FB">
        <w:t xml:space="preserve"> value </w:t>
      </w:r>
      <w:proofErr w:type="spellStart"/>
      <w:r w:rsidRPr="009265FB">
        <w:t>golden_carrot</w:t>
      </w:r>
      <w:proofErr w:type="spellEnd"/>
    </w:p>
    <w:p w14:paraId="0EB9D94F" w14:textId="1D8E0019" w:rsidR="009265FB" w:rsidRDefault="009265FB" w:rsidP="00D10732">
      <w:r>
        <w:rPr>
          <w:lang w:val="ru-RU"/>
        </w:rPr>
        <w:t xml:space="preserve">Ожидаемый результат: </w:t>
      </w:r>
      <w:r>
        <w:t xml:space="preserve">invisibility, </w:t>
      </w:r>
      <w:proofErr w:type="spellStart"/>
      <w:r>
        <w:t>night_vision</w:t>
      </w:r>
      <w:proofErr w:type="spellEnd"/>
    </w:p>
    <w:p w14:paraId="6C65DF88" w14:textId="5592A00F" w:rsidR="009265FB" w:rsidRDefault="009265FB" w:rsidP="00D10732">
      <w:r w:rsidRPr="009265FB">
        <w:drawing>
          <wp:inline distT="0" distB="0" distL="0" distR="0" wp14:anchorId="75134E6A" wp14:editId="00B43917">
            <wp:extent cx="1305107" cy="638264"/>
            <wp:effectExtent l="0" t="0" r="9525" b="9525"/>
            <wp:docPr id="11732454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45451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B910" w14:textId="77777777" w:rsidR="009265FB" w:rsidRDefault="009265FB" w:rsidP="00D10732"/>
    <w:p w14:paraId="765D8339" w14:textId="42F64D00" w:rsidR="009265FB" w:rsidRDefault="009265FB" w:rsidP="00D10732">
      <w:pPr>
        <w:rPr>
          <w:lang w:val="ru-RU"/>
        </w:rPr>
      </w:pPr>
      <w:r w:rsidRPr="009265FB">
        <w:rPr>
          <w:b/>
          <w:bCs/>
          <w:lang w:val="ru-RU"/>
        </w:rPr>
        <w:lastRenderedPageBreak/>
        <w:t>Оценка соответствия системы требованиям</w:t>
      </w:r>
      <w:r>
        <w:rPr>
          <w:b/>
          <w:bCs/>
          <w:lang w:val="ru-RU"/>
        </w:rPr>
        <w:t>:</w:t>
      </w:r>
    </w:p>
    <w:p w14:paraId="34CAADF5" w14:textId="27803A8F" w:rsidR="009265FB" w:rsidRDefault="009265FB" w:rsidP="00D10732">
      <w:pPr>
        <w:rPr>
          <w:lang w:val="ru-RU"/>
        </w:rPr>
      </w:pPr>
      <w:r>
        <w:rPr>
          <w:lang w:val="ru-RU"/>
        </w:rPr>
        <w:t>Система соответствует поставленным требованиям и достигает целей проекта.</w:t>
      </w:r>
    </w:p>
    <w:p w14:paraId="7C2DAB2A" w14:textId="2372C378" w:rsidR="009265FB" w:rsidRDefault="009265FB" w:rsidP="00D10732">
      <w:pPr>
        <w:rPr>
          <w:b/>
          <w:bCs/>
          <w:lang w:val="ru-RU"/>
        </w:rPr>
      </w:pPr>
      <w:r w:rsidRPr="009265FB">
        <w:rPr>
          <w:b/>
          <w:bCs/>
          <w:lang w:val="ru-RU"/>
        </w:rPr>
        <w:t>Интерпретация результатов и дальнейшие возможности:</w:t>
      </w:r>
    </w:p>
    <w:p w14:paraId="0FDC6B3B" w14:textId="05DB0316" w:rsidR="009265FB" w:rsidRDefault="009265FB" w:rsidP="00D10732">
      <w:pPr>
        <w:rPr>
          <w:lang w:val="ru-RU"/>
        </w:rPr>
      </w:pPr>
      <w:r>
        <w:rPr>
          <w:lang w:val="ru-RU"/>
        </w:rPr>
        <w:t xml:space="preserve">В игре </w:t>
      </w:r>
      <w:r>
        <w:t>Minecraft</w:t>
      </w:r>
      <w:r w:rsidRPr="009265FB">
        <w:rPr>
          <w:lang w:val="ru-RU"/>
        </w:rPr>
        <w:t xml:space="preserve"> </w:t>
      </w:r>
      <w:r>
        <w:rPr>
          <w:lang w:val="ru-RU"/>
        </w:rPr>
        <w:t>очень много механик и возможностей. В данной работе был затронут только раздел зелий, поэтому существует ещё огромное поле для расширения базы знаний.</w:t>
      </w:r>
    </w:p>
    <w:p w14:paraId="5762065A" w14:textId="1B1E40C0" w:rsidR="009265FB" w:rsidRDefault="009265FB" w:rsidP="009265FB">
      <w:pPr>
        <w:pStyle w:val="Heading1"/>
      </w:pPr>
      <w:bookmarkStart w:id="7" w:name="_Toc145926064"/>
      <w:r>
        <w:rPr>
          <w:lang w:val="ru-RU"/>
        </w:rPr>
        <w:lastRenderedPageBreak/>
        <w:t>Заключение</w:t>
      </w:r>
      <w:bookmarkEnd w:id="7"/>
    </w:p>
    <w:p w14:paraId="01591508" w14:textId="2F7094A3" w:rsidR="009265FB" w:rsidRPr="00D71A50" w:rsidRDefault="009265FB" w:rsidP="009265FB">
      <w:r>
        <w:rPr>
          <w:lang w:val="ru-RU"/>
        </w:rPr>
        <w:t xml:space="preserve">Созданная система искусственного интеллекта на базе </w:t>
      </w:r>
      <w:r>
        <w:t>Prolog</w:t>
      </w:r>
      <w:r w:rsidRPr="009265FB">
        <w:rPr>
          <w:lang w:val="ru-RU"/>
        </w:rPr>
        <w:t xml:space="preserve">, </w:t>
      </w:r>
      <w:r>
        <w:rPr>
          <w:lang w:val="ru-RU"/>
        </w:rPr>
        <w:t xml:space="preserve">баз знаний и онтологий может улучшить игровой опыт в </w:t>
      </w:r>
      <w:r>
        <w:t>Minecraft</w:t>
      </w:r>
      <w:r w:rsidRPr="009265FB">
        <w:rPr>
          <w:lang w:val="ru-RU"/>
        </w:rPr>
        <w:t xml:space="preserve">, </w:t>
      </w:r>
      <w:r>
        <w:rPr>
          <w:lang w:val="ru-RU"/>
        </w:rPr>
        <w:t xml:space="preserve">предоставляя игрокам ценные рекомендации. </w:t>
      </w:r>
    </w:p>
    <w:sectPr w:rsidR="009265FB" w:rsidRPr="00D71A50" w:rsidSect="004E5A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3F7D" w14:textId="77777777" w:rsidR="00831E37" w:rsidRDefault="00831E37" w:rsidP="004E5A67">
      <w:pPr>
        <w:spacing w:after="0" w:line="240" w:lineRule="auto"/>
      </w:pPr>
      <w:r>
        <w:separator/>
      </w:r>
    </w:p>
  </w:endnote>
  <w:endnote w:type="continuationSeparator" w:id="0">
    <w:p w14:paraId="227C8CE1" w14:textId="77777777" w:rsidR="00831E37" w:rsidRDefault="00831E37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3522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6945F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6C2BF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1036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3494" w14:textId="77777777" w:rsidR="00831E37" w:rsidRDefault="00831E37" w:rsidP="004E5A67">
      <w:pPr>
        <w:spacing w:after="0" w:line="240" w:lineRule="auto"/>
      </w:pPr>
      <w:r>
        <w:separator/>
      </w:r>
    </w:p>
  </w:footnote>
  <w:footnote w:type="continuationSeparator" w:id="0">
    <w:p w14:paraId="489C7562" w14:textId="77777777" w:rsidR="00831E37" w:rsidRDefault="00831E37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1564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EA4E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2F72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33E8"/>
    <w:multiLevelType w:val="multilevel"/>
    <w:tmpl w:val="FA6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7153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66"/>
    <w:rsid w:val="000E696B"/>
    <w:rsid w:val="000F04DE"/>
    <w:rsid w:val="00137987"/>
    <w:rsid w:val="00144CFB"/>
    <w:rsid w:val="001637BA"/>
    <w:rsid w:val="001A0903"/>
    <w:rsid w:val="001A32BE"/>
    <w:rsid w:val="001D0425"/>
    <w:rsid w:val="003539AC"/>
    <w:rsid w:val="0038534D"/>
    <w:rsid w:val="00396245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13D66"/>
    <w:rsid w:val="00531819"/>
    <w:rsid w:val="00546A24"/>
    <w:rsid w:val="0056073F"/>
    <w:rsid w:val="00592577"/>
    <w:rsid w:val="006170BD"/>
    <w:rsid w:val="00671C8D"/>
    <w:rsid w:val="00693391"/>
    <w:rsid w:val="00792251"/>
    <w:rsid w:val="00795B77"/>
    <w:rsid w:val="007C295E"/>
    <w:rsid w:val="00831E37"/>
    <w:rsid w:val="00860072"/>
    <w:rsid w:val="0088166C"/>
    <w:rsid w:val="008B53DB"/>
    <w:rsid w:val="009265FB"/>
    <w:rsid w:val="00934BC4"/>
    <w:rsid w:val="00982A67"/>
    <w:rsid w:val="009A56E5"/>
    <w:rsid w:val="009C1648"/>
    <w:rsid w:val="00A03681"/>
    <w:rsid w:val="00A321D0"/>
    <w:rsid w:val="00A3610A"/>
    <w:rsid w:val="00A47207"/>
    <w:rsid w:val="00A643B5"/>
    <w:rsid w:val="00B03018"/>
    <w:rsid w:val="00B262E5"/>
    <w:rsid w:val="00B33BEA"/>
    <w:rsid w:val="00B47426"/>
    <w:rsid w:val="00B919D0"/>
    <w:rsid w:val="00BF2215"/>
    <w:rsid w:val="00C05B3E"/>
    <w:rsid w:val="00C60906"/>
    <w:rsid w:val="00C6360F"/>
    <w:rsid w:val="00D03C0D"/>
    <w:rsid w:val="00D10732"/>
    <w:rsid w:val="00D413B2"/>
    <w:rsid w:val="00D41802"/>
    <w:rsid w:val="00D71A50"/>
    <w:rsid w:val="00D85471"/>
    <w:rsid w:val="00DA5352"/>
    <w:rsid w:val="00DD3E6D"/>
    <w:rsid w:val="00DE1F9A"/>
    <w:rsid w:val="00E04E7C"/>
    <w:rsid w:val="00E156A3"/>
    <w:rsid w:val="00E372EB"/>
    <w:rsid w:val="00E416F0"/>
    <w:rsid w:val="00E5098B"/>
    <w:rsid w:val="00E65BB4"/>
    <w:rsid w:val="00E74BF2"/>
    <w:rsid w:val="00E925B6"/>
    <w:rsid w:val="00EA7DB5"/>
    <w:rsid w:val="00ED0975"/>
    <w:rsid w:val="00EF22D3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6869"/>
  <w15:chartTrackingRefBased/>
  <w15:docId w15:val="{73C6A759-B4A6-4D7E-8E66-63EFB647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binding">
    <w:name w:val="pl-binding"/>
    <w:basedOn w:val="DefaultParagraphFont"/>
    <w:rsid w:val="00D10732"/>
  </w:style>
  <w:style w:type="character" w:customStyle="1" w:styleId="pl-ovar">
    <w:name w:val="pl-ovar"/>
    <w:basedOn w:val="DefaultParagraphFont"/>
    <w:rsid w:val="00D10732"/>
  </w:style>
  <w:style w:type="character" w:customStyle="1" w:styleId="pl-atom">
    <w:name w:val="pl-atom"/>
    <w:basedOn w:val="DefaultParagraphFont"/>
    <w:rsid w:val="00D10732"/>
  </w:style>
  <w:style w:type="character" w:customStyle="1" w:styleId="pl-list-open">
    <w:name w:val="pl-list-open"/>
    <w:basedOn w:val="DefaultParagraphFont"/>
    <w:rsid w:val="00D10732"/>
  </w:style>
  <w:style w:type="character" w:customStyle="1" w:styleId="pl-punct">
    <w:name w:val="pl-punct"/>
    <w:basedOn w:val="DefaultParagraphFont"/>
    <w:rsid w:val="00D10732"/>
  </w:style>
  <w:style w:type="character" w:customStyle="1" w:styleId="pl-list-close">
    <w:name w:val="pl-list-close"/>
    <w:basedOn w:val="DefaultParagraphFont"/>
    <w:rsid w:val="00D1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3060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9</cp:revision>
  <cp:lastPrinted>2023-09-18T07:40:00Z</cp:lastPrinted>
  <dcterms:created xsi:type="dcterms:W3CDTF">2023-09-17T13:30:00Z</dcterms:created>
  <dcterms:modified xsi:type="dcterms:W3CDTF">2023-09-20T10:11:00Z</dcterms:modified>
</cp:coreProperties>
</file>